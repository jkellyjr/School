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BF939" w14:textId="77777777" w:rsidR="004C1AF2" w:rsidRDefault="00F444E3">
      <w:pPr>
        <w:pStyle w:val="Heading1"/>
      </w:pPr>
      <w:r>
        <w:t>Project 2 Part 2: Passwords</w:t>
      </w:r>
    </w:p>
    <w:p w14:paraId="10116E79" w14:textId="1C65C7FF" w:rsidR="004C1AF2" w:rsidRPr="00801F45" w:rsidRDefault="003E0B4C">
      <w:pPr>
        <w:pStyle w:val="Heading2"/>
        <w:rPr>
          <w:color w:val="000000" w:themeColor="text1"/>
          <w:sz w:val="28"/>
          <w:szCs w:val="28"/>
        </w:rPr>
      </w:pPr>
      <w:r w:rsidRPr="00801F45">
        <w:rPr>
          <w:color w:val="000000" w:themeColor="text1"/>
          <w:sz w:val="28"/>
          <w:szCs w:val="28"/>
        </w:rPr>
        <w:t>Executable 1:</w:t>
      </w:r>
    </w:p>
    <w:p w14:paraId="14585947" w14:textId="6F3CFCB5" w:rsidR="003E0B4C" w:rsidRPr="00801F45" w:rsidRDefault="003E0B4C" w:rsidP="003E0B4C">
      <w:pPr>
        <w:rPr>
          <w:rFonts w:cs="Andale Mono"/>
          <w:color w:val="000000" w:themeColor="text1"/>
          <w:sz w:val="28"/>
          <w:szCs w:val="28"/>
        </w:rPr>
      </w:pPr>
      <w:r w:rsidRPr="00801F45">
        <w:rPr>
          <w:color w:val="000000" w:themeColor="text1"/>
          <w:sz w:val="28"/>
          <w:szCs w:val="28"/>
          <w:u w:val="single"/>
        </w:rPr>
        <w:t>The answer</w:t>
      </w:r>
      <w:r w:rsidRPr="00801F45">
        <w:rPr>
          <w:color w:val="000000" w:themeColor="text1"/>
          <w:sz w:val="28"/>
          <w:szCs w:val="28"/>
        </w:rPr>
        <w:t xml:space="preserve">: </w:t>
      </w:r>
      <w:r w:rsidRPr="00801F45">
        <w:rPr>
          <w:rFonts w:cs="Andale Mono"/>
          <w:color w:val="000000" w:themeColor="text1"/>
          <w:sz w:val="28"/>
          <w:szCs w:val="28"/>
        </w:rPr>
        <w:t>NaaZKLNihXNbcwcwxirNYpIr</w:t>
      </w:r>
    </w:p>
    <w:p w14:paraId="752F4E8B" w14:textId="77777777" w:rsidR="002D125C" w:rsidRDefault="00591E30" w:rsidP="003E0B4C">
      <w:pPr>
        <w:rPr>
          <w:rFonts w:cs="Andale Mono"/>
          <w:color w:val="000000" w:themeColor="text1"/>
          <w:sz w:val="24"/>
          <w:szCs w:val="24"/>
        </w:rPr>
      </w:pPr>
      <w:r>
        <w:rPr>
          <w:rFonts w:cs="Andale Mono"/>
          <w:color w:val="000000" w:themeColor="text1"/>
          <w:sz w:val="24"/>
          <w:szCs w:val="24"/>
        </w:rPr>
        <w:t>I decided to use the first executable that was provided in SysLab to test my mystrings program. After a few iterations</w:t>
      </w:r>
      <w:r w:rsidR="008570B9">
        <w:rPr>
          <w:rFonts w:cs="Andale Mono"/>
          <w:color w:val="000000" w:themeColor="text1"/>
          <w:sz w:val="24"/>
          <w:szCs w:val="24"/>
        </w:rPr>
        <w:t xml:space="preserve">, I noticed some </w:t>
      </w:r>
      <w:r>
        <w:rPr>
          <w:rFonts w:cs="Andale Mono"/>
          <w:color w:val="000000" w:themeColor="text1"/>
          <w:sz w:val="24"/>
          <w:szCs w:val="24"/>
        </w:rPr>
        <w:t xml:space="preserve">strings that </w:t>
      </w:r>
      <w:r w:rsidR="00B16278">
        <w:rPr>
          <w:rFonts w:cs="Andale Mono"/>
          <w:color w:val="000000" w:themeColor="text1"/>
          <w:sz w:val="24"/>
          <w:szCs w:val="24"/>
        </w:rPr>
        <w:t>were displayed:</w:t>
      </w:r>
      <w:r>
        <w:rPr>
          <w:rFonts w:cs="Andale Mono"/>
          <w:color w:val="000000" w:themeColor="text1"/>
          <w:sz w:val="24"/>
          <w:szCs w:val="24"/>
        </w:rPr>
        <w:t xml:space="preserve"> “Congratulations!” and the string prior was “Sorry! Not correct!” Because of their proximity, I assumed it the password could be located closely because I thought the congratulations and sorry statements could be the result of a conditional. Luckily there was a character sequence right above the </w:t>
      </w:r>
      <w:r w:rsidR="00B16278">
        <w:rPr>
          <w:rFonts w:cs="Andale Mono"/>
          <w:color w:val="000000" w:themeColor="text1"/>
          <w:sz w:val="24"/>
          <w:szCs w:val="24"/>
        </w:rPr>
        <w:t>“sorry”</w:t>
      </w:r>
      <w:r>
        <w:rPr>
          <w:rFonts w:cs="Andale Mono"/>
          <w:color w:val="000000" w:themeColor="text1"/>
          <w:sz w:val="24"/>
          <w:szCs w:val="24"/>
        </w:rPr>
        <w:t xml:space="preserve"> line was the password. I tried the string and it was the correct one.  </w:t>
      </w:r>
      <w:r w:rsidR="00380140">
        <w:rPr>
          <w:rFonts w:cs="Andale Mono"/>
          <w:color w:val="000000" w:themeColor="text1"/>
          <w:sz w:val="24"/>
          <w:szCs w:val="24"/>
        </w:rPr>
        <w:t>To confirm my answer, I disassembled main</w:t>
      </w:r>
      <w:r w:rsidR="005904D5">
        <w:rPr>
          <w:rFonts w:cs="Andale Mono"/>
          <w:color w:val="000000" w:themeColor="text1"/>
          <w:sz w:val="24"/>
          <w:szCs w:val="24"/>
        </w:rPr>
        <w:t>. I first looked at fgets and I noticed that my input was being stored in %edi and then a few lines later was something that looked like a comparison followed by data loading, a comparison and a jump not equals. I added break points at those stages to see if I could get any useful information. I saw that “</w:t>
      </w:r>
      <w:r w:rsidR="005904D5" w:rsidRPr="005904D5">
        <w:rPr>
          <w:rFonts w:cs="Andale Mono"/>
          <w:color w:val="000000" w:themeColor="text1"/>
          <w:sz w:val="24"/>
          <w:szCs w:val="24"/>
        </w:rPr>
        <w:t>repz cmpsb %es:(%edi</w:t>
      </w:r>
      <w:proofErr w:type="gramStart"/>
      <w:r w:rsidR="005904D5" w:rsidRPr="005904D5">
        <w:rPr>
          <w:rFonts w:cs="Andale Mono"/>
          <w:color w:val="000000" w:themeColor="text1"/>
          <w:sz w:val="24"/>
          <w:szCs w:val="24"/>
        </w:rPr>
        <w:t>),%</w:t>
      </w:r>
      <w:proofErr w:type="gramEnd"/>
      <w:r w:rsidR="005904D5" w:rsidRPr="005904D5">
        <w:rPr>
          <w:rFonts w:cs="Andale Mono"/>
          <w:color w:val="000000" w:themeColor="text1"/>
          <w:sz w:val="24"/>
          <w:szCs w:val="24"/>
        </w:rPr>
        <w:t>ds:(%esi)</w:t>
      </w:r>
      <w:r w:rsidR="005904D5" w:rsidRPr="005904D5">
        <w:rPr>
          <w:rFonts w:cs="Andale Mono"/>
          <w:color w:val="000000" w:themeColor="text1"/>
          <w:sz w:val="24"/>
          <w:szCs w:val="24"/>
        </w:rPr>
        <w:t>”</w:t>
      </w:r>
      <w:r w:rsidR="005904D5">
        <w:rPr>
          <w:rFonts w:cs="Andale Mono"/>
          <w:color w:val="000000" w:themeColor="text1"/>
          <w:sz w:val="24"/>
          <w:szCs w:val="24"/>
        </w:rPr>
        <w:t xml:space="preserve"> was a comparison of my input and some other data, so I examined the %esi register and it contained the answer I had received earlier- confirming my answer.</w:t>
      </w:r>
    </w:p>
    <w:p w14:paraId="1DDA58CF" w14:textId="77777777" w:rsidR="002D125C" w:rsidRPr="006E1546" w:rsidRDefault="002D125C" w:rsidP="003E0B4C">
      <w:pPr>
        <w:rPr>
          <w:rFonts w:cs="Andale Mono"/>
          <w:color w:val="000000" w:themeColor="text1"/>
          <w:sz w:val="24"/>
          <w:szCs w:val="24"/>
        </w:rPr>
      </w:pPr>
    </w:p>
    <w:p w14:paraId="5C8DC67A" w14:textId="77777777" w:rsidR="002D125C" w:rsidRPr="006E1546" w:rsidRDefault="002D125C" w:rsidP="003E0B4C">
      <w:pPr>
        <w:rPr>
          <w:rFonts w:cs="Andale Mono"/>
          <w:b/>
          <w:color w:val="000000" w:themeColor="text1"/>
          <w:sz w:val="24"/>
          <w:szCs w:val="24"/>
        </w:rPr>
      </w:pPr>
      <w:r w:rsidRPr="006E1546">
        <w:rPr>
          <w:rFonts w:cs="Andale Mono"/>
          <w:b/>
          <w:color w:val="000000" w:themeColor="text1"/>
          <w:sz w:val="24"/>
          <w:szCs w:val="24"/>
        </w:rPr>
        <w:t>Executable 2:</w:t>
      </w:r>
    </w:p>
    <w:p w14:paraId="129347D5" w14:textId="28A15BE4" w:rsidR="00380140" w:rsidRPr="006E1546" w:rsidRDefault="002D125C" w:rsidP="003E0B4C">
      <w:pPr>
        <w:rPr>
          <w:rFonts w:cs="Andale Mono"/>
          <w:color w:val="000000" w:themeColor="text1"/>
          <w:sz w:val="24"/>
          <w:szCs w:val="24"/>
        </w:rPr>
      </w:pPr>
      <w:r w:rsidRPr="006E1546">
        <w:rPr>
          <w:rFonts w:cs="Andale Mono"/>
          <w:color w:val="000000" w:themeColor="text1"/>
          <w:sz w:val="24"/>
          <w:szCs w:val="24"/>
        </w:rPr>
        <w:t xml:space="preserve">The answer: </w:t>
      </w:r>
      <w:r w:rsidR="005904D5" w:rsidRPr="006E1546">
        <w:rPr>
          <w:rFonts w:cs="Andale Mono"/>
          <w:color w:val="000000" w:themeColor="text1"/>
          <w:sz w:val="24"/>
          <w:szCs w:val="24"/>
        </w:rPr>
        <w:t xml:space="preserve"> </w:t>
      </w:r>
    </w:p>
    <w:p w14:paraId="024FA020" w14:textId="557C3664" w:rsidR="00791EF0" w:rsidRPr="006E1546" w:rsidRDefault="00791EF0" w:rsidP="003E0B4C">
      <w:pPr>
        <w:rPr>
          <w:rFonts w:cs="Andale Mono"/>
          <w:color w:val="000000" w:themeColor="text1"/>
          <w:sz w:val="24"/>
          <w:szCs w:val="24"/>
        </w:rPr>
      </w:pPr>
      <w:r w:rsidRPr="006E1546">
        <w:rPr>
          <w:rFonts w:cs="Andale Mono"/>
          <w:color w:val="000000" w:themeColor="text1"/>
          <w:sz w:val="24"/>
          <w:szCs w:val="24"/>
        </w:rPr>
        <w:t xml:space="preserve">I decided to try mystrings again on the second executable, but that was not fruitful. </w:t>
      </w:r>
      <w:r w:rsidR="004E11D0" w:rsidRPr="006E1546">
        <w:rPr>
          <w:rFonts w:cs="Andale Mono"/>
          <w:color w:val="000000" w:themeColor="text1"/>
          <w:sz w:val="24"/>
          <w:szCs w:val="24"/>
        </w:rPr>
        <w:t xml:space="preserve">Next, I noticed the various </w:t>
      </w:r>
      <w:r w:rsidR="009F6B62" w:rsidRPr="006E1546">
        <w:rPr>
          <w:rFonts w:cs="Andale Mono"/>
          <w:color w:val="000000" w:themeColor="text1"/>
          <w:sz w:val="24"/>
          <w:szCs w:val="24"/>
        </w:rPr>
        <w:t>time functions</w:t>
      </w:r>
      <w:r w:rsidR="008A1D96" w:rsidRPr="006E1546">
        <w:rPr>
          <w:rFonts w:cs="Andale Mono"/>
          <w:color w:val="000000" w:themeColor="text1"/>
          <w:sz w:val="24"/>
          <w:szCs w:val="24"/>
        </w:rPr>
        <w:t xml:space="preserve"> so I began to examine them and I saw the day and month so I decided to try them, but none of those were the password. </w:t>
      </w:r>
      <w:r w:rsidR="00CD1886" w:rsidRPr="006E1546">
        <w:rPr>
          <w:rFonts w:cs="Andale Mono"/>
          <w:color w:val="000000" w:themeColor="text1"/>
          <w:sz w:val="24"/>
          <w:szCs w:val="24"/>
        </w:rPr>
        <w:t xml:space="preserve">I could see that my input, stored in %ebx </w:t>
      </w:r>
      <w:r w:rsidR="002062EE" w:rsidRPr="006E1546">
        <w:rPr>
          <w:rFonts w:cs="Andale Mono"/>
          <w:color w:val="000000" w:themeColor="text1"/>
          <w:sz w:val="24"/>
          <w:szCs w:val="24"/>
        </w:rPr>
        <w:t xml:space="preserve">through the test call but %eax was set to my input </w:t>
      </w:r>
      <w:r w:rsidR="00B473B2" w:rsidRPr="006E1546">
        <w:rPr>
          <w:rFonts w:cs="Andale Mono"/>
          <w:color w:val="000000" w:themeColor="text1"/>
          <w:sz w:val="24"/>
          <w:szCs w:val="24"/>
        </w:rPr>
        <w:t>after fgets but then overwritten with “”. I set a break at the function call to 0x80483b9</w:t>
      </w:r>
      <w:r w:rsidR="00DF43E4" w:rsidRPr="006E1546">
        <w:rPr>
          <w:rFonts w:cs="Andale Mono"/>
          <w:color w:val="000000" w:themeColor="text1"/>
          <w:sz w:val="24"/>
          <w:szCs w:val="24"/>
        </w:rPr>
        <w:t xml:space="preserve"> because it is the call directly before the “test” call (which I assumed to be the comparison because it jumps to print functions). </w:t>
      </w:r>
      <w:r w:rsidR="00B473B2" w:rsidRPr="006E1546">
        <w:rPr>
          <w:rFonts w:cs="Andale Mono"/>
          <w:color w:val="000000" w:themeColor="text1"/>
          <w:sz w:val="24"/>
          <w:szCs w:val="24"/>
        </w:rPr>
        <w:t xml:space="preserve"> I noticed that </w:t>
      </w:r>
      <w:r w:rsidR="00DF43E4" w:rsidRPr="006E1546">
        <w:rPr>
          <w:rFonts w:cs="Andale Mono"/>
          <w:color w:val="000000" w:themeColor="text1"/>
          <w:sz w:val="24"/>
          <w:szCs w:val="24"/>
        </w:rPr>
        <w:t>the function was called within main and it processed 20 steps</w:t>
      </w:r>
      <w:r w:rsidR="00C654FB" w:rsidRPr="006E1546">
        <w:rPr>
          <w:rFonts w:cs="Andale Mono"/>
          <w:color w:val="000000" w:themeColor="text1"/>
          <w:sz w:val="24"/>
          <w:szCs w:val="24"/>
        </w:rPr>
        <w:t xml:space="preserve"> so I tired passwords of a length of 20, but those did not work</w:t>
      </w:r>
      <w:r w:rsidR="00DF43E4" w:rsidRPr="006E1546">
        <w:rPr>
          <w:rFonts w:cs="Andale Mono"/>
          <w:color w:val="000000" w:themeColor="text1"/>
          <w:sz w:val="24"/>
          <w:szCs w:val="24"/>
        </w:rPr>
        <w:t>. I tried to disassemble this function but it said “no function contains program counter for selected frame</w:t>
      </w:r>
      <w:r w:rsidR="00C654FB" w:rsidRPr="006E1546">
        <w:rPr>
          <w:rFonts w:cs="Andale Mono"/>
          <w:color w:val="000000" w:themeColor="text1"/>
          <w:sz w:val="24"/>
          <w:szCs w:val="24"/>
        </w:rPr>
        <w:t>.</w:t>
      </w:r>
      <w:r w:rsidR="00DF43E4" w:rsidRPr="006E1546">
        <w:rPr>
          <w:rFonts w:cs="Andale Mono"/>
          <w:color w:val="000000" w:themeColor="text1"/>
          <w:sz w:val="24"/>
          <w:szCs w:val="24"/>
        </w:rPr>
        <w:t>”</w:t>
      </w:r>
      <w:r w:rsidR="00C654FB" w:rsidRPr="006E1546">
        <w:rPr>
          <w:rFonts w:cs="Andale Mono"/>
          <w:color w:val="000000" w:themeColor="text1"/>
          <w:sz w:val="24"/>
          <w:szCs w:val="24"/>
        </w:rPr>
        <w:t xml:space="preserve"> </w:t>
      </w:r>
      <w:r w:rsidR="00B473B2" w:rsidRPr="006E1546">
        <w:rPr>
          <w:rFonts w:cs="Andale Mono"/>
          <w:color w:val="000000" w:themeColor="text1"/>
          <w:sz w:val="24"/>
          <w:szCs w:val="24"/>
        </w:rPr>
        <w:t xml:space="preserve"> </w:t>
      </w:r>
      <w:r w:rsidR="00302237" w:rsidRPr="006E1546">
        <w:rPr>
          <w:rFonts w:cs="Andale Mono"/>
          <w:color w:val="000000" w:themeColor="text1"/>
          <w:sz w:val="24"/>
          <w:szCs w:val="24"/>
        </w:rPr>
        <w:t xml:space="preserve">So I then tried to see if $eax was manipulated within the </w:t>
      </w:r>
      <w:r w:rsidR="00302237" w:rsidRPr="006E1546">
        <w:rPr>
          <w:rFonts w:cs="Andale Mono"/>
          <w:color w:val="000000" w:themeColor="text1"/>
          <w:sz w:val="24"/>
          <w:szCs w:val="24"/>
        </w:rPr>
        <w:t xml:space="preserve">0x80483b9 </w:t>
      </w:r>
      <w:r w:rsidR="00302237" w:rsidRPr="006E1546">
        <w:rPr>
          <w:rFonts w:cs="Andale Mono"/>
          <w:color w:val="000000" w:themeColor="text1"/>
          <w:sz w:val="24"/>
          <w:szCs w:val="24"/>
        </w:rPr>
        <w:t>function, it printed out EDT, EST, EPT and EWT. Once I saw EST I tried the current time, but that was also incorrect. I was unable to figure out this password.</w:t>
      </w:r>
    </w:p>
    <w:p w14:paraId="436D51B0" w14:textId="77777777" w:rsidR="006E1546" w:rsidRPr="006E1546" w:rsidRDefault="006E1546" w:rsidP="003E0B4C">
      <w:pPr>
        <w:rPr>
          <w:rFonts w:cs="Andale Mono"/>
          <w:color w:val="000000" w:themeColor="text1"/>
          <w:sz w:val="24"/>
          <w:szCs w:val="24"/>
        </w:rPr>
      </w:pPr>
    </w:p>
    <w:p w14:paraId="53E3AD98" w14:textId="4A340E2C" w:rsidR="006E1546" w:rsidRPr="006E1546" w:rsidRDefault="006E1546" w:rsidP="003E0B4C">
      <w:pPr>
        <w:rPr>
          <w:rFonts w:cs="Andale Mono"/>
          <w:b/>
          <w:color w:val="000000" w:themeColor="text1"/>
          <w:sz w:val="24"/>
          <w:szCs w:val="24"/>
        </w:rPr>
      </w:pPr>
      <w:r w:rsidRPr="006E1546">
        <w:rPr>
          <w:rFonts w:cs="Andale Mono"/>
          <w:b/>
          <w:color w:val="000000" w:themeColor="text1"/>
          <w:sz w:val="24"/>
          <w:szCs w:val="24"/>
        </w:rPr>
        <w:lastRenderedPageBreak/>
        <w:t>Executable 3:</w:t>
      </w:r>
    </w:p>
    <w:p w14:paraId="60878632" w14:textId="4A1077F0" w:rsidR="006E1546" w:rsidRDefault="006E1546" w:rsidP="003E0B4C">
      <w:pPr>
        <w:rPr>
          <w:rFonts w:cs="Andale Mono"/>
          <w:color w:val="000000" w:themeColor="text1"/>
          <w:sz w:val="24"/>
          <w:szCs w:val="24"/>
        </w:rPr>
      </w:pPr>
      <w:r w:rsidRPr="006E1546">
        <w:rPr>
          <w:rFonts w:cs="Andale Mono"/>
          <w:color w:val="000000" w:themeColor="text1"/>
          <w:sz w:val="24"/>
          <w:szCs w:val="24"/>
        </w:rPr>
        <w:t xml:space="preserve">The answer: </w:t>
      </w:r>
    </w:p>
    <w:p w14:paraId="78524FDF" w14:textId="4AAA472C" w:rsidR="005015E7" w:rsidRPr="006E1546" w:rsidRDefault="004D7B90" w:rsidP="003E0B4C">
      <w:pPr>
        <w:rPr>
          <w:rFonts w:cs="Andale Mono"/>
          <w:color w:val="000000" w:themeColor="text1"/>
          <w:sz w:val="24"/>
          <w:szCs w:val="24"/>
        </w:rPr>
      </w:pPr>
      <w:r>
        <w:rPr>
          <w:rFonts w:cs="Andale Mono"/>
          <w:color w:val="000000" w:themeColor="text1"/>
          <w:sz w:val="24"/>
          <w:szCs w:val="24"/>
        </w:rPr>
        <w:t xml:space="preserve">I first tried to set a break point at main but it did not recognize main, so I then used my mystrings program to try and get more information about the program. </w:t>
      </w:r>
      <w:r w:rsidR="00E83D95">
        <w:rPr>
          <w:rFonts w:cs="Andale Mono"/>
          <w:color w:val="000000" w:themeColor="text1"/>
          <w:sz w:val="24"/>
          <w:szCs w:val="24"/>
        </w:rPr>
        <w:t>I did not see a main, but I noticed __</w:t>
      </w:r>
      <w:proofErr w:type="spellStart"/>
      <w:r w:rsidR="00E83D95">
        <w:rPr>
          <w:rFonts w:cs="Andale Mono"/>
          <w:color w:val="000000" w:themeColor="text1"/>
          <w:sz w:val="24"/>
          <w:szCs w:val="24"/>
        </w:rPr>
        <w:t>libc_start_main</w:t>
      </w:r>
      <w:proofErr w:type="spellEnd"/>
      <w:r w:rsidR="00E83D95">
        <w:rPr>
          <w:rFonts w:cs="Andale Mono"/>
          <w:color w:val="000000" w:themeColor="text1"/>
          <w:sz w:val="24"/>
          <w:szCs w:val="24"/>
        </w:rPr>
        <w:t xml:space="preserve"> which looked promising. Once I googled it I realized that the function preformed initialization methods, essentially an entrance into the program. I set a break point at this function and </w:t>
      </w:r>
      <w:r w:rsidR="006E30FC">
        <w:rPr>
          <w:rFonts w:cs="Andale Mono"/>
          <w:color w:val="000000" w:themeColor="text1"/>
          <w:sz w:val="24"/>
          <w:szCs w:val="24"/>
        </w:rPr>
        <w:t>once I ran it I noticed that the input needed to be at least ten characters (including the new line) for the input to be processed. I recognized that the password needed to be longer than ten characters for the comparison, so I tried basic ten character strings (i.e. aaaaaaaaa</w:t>
      </w:r>
      <w:bookmarkStart w:id="0" w:name="_GoBack"/>
      <w:bookmarkEnd w:id="0"/>
      <w:r w:rsidR="006E30FC">
        <w:rPr>
          <w:rFonts w:cs="Andale Mono"/>
          <w:color w:val="000000" w:themeColor="text1"/>
          <w:sz w:val="24"/>
          <w:szCs w:val="24"/>
        </w:rPr>
        <w:t xml:space="preserve">, 111111111, etc.) to see if anything notable occurred. In doing so, I noticed that the program exited with error 024, so I went back to the mystrings output to see if I could try and find where the error was occurring an I thought it could possibly be the </w:t>
      </w:r>
      <w:proofErr w:type="spellStart"/>
      <w:r w:rsidR="006E30FC">
        <w:rPr>
          <w:rFonts w:cs="Andale Mono"/>
          <w:color w:val="000000" w:themeColor="text1"/>
          <w:sz w:val="24"/>
          <w:szCs w:val="24"/>
        </w:rPr>
        <w:t>tolower</w:t>
      </w:r>
      <w:proofErr w:type="spellEnd"/>
      <w:r w:rsidR="006E30FC">
        <w:rPr>
          <w:rFonts w:cs="Andale Mono"/>
          <w:color w:val="000000" w:themeColor="text1"/>
          <w:sz w:val="24"/>
          <w:szCs w:val="24"/>
        </w:rPr>
        <w:t xml:space="preserve"> or getchar. I then tried all capital letters to see if I still received the same error and I did. </w:t>
      </w:r>
      <w:r w:rsidR="00C142A7">
        <w:rPr>
          <w:rFonts w:cs="Andale Mono"/>
          <w:color w:val="000000" w:themeColor="text1"/>
          <w:sz w:val="24"/>
          <w:szCs w:val="24"/>
        </w:rPr>
        <w:t>Next I set a break point at getchar</w:t>
      </w:r>
      <w:r w:rsidR="00143E8F">
        <w:rPr>
          <w:rFonts w:cs="Andale Mono"/>
          <w:color w:val="000000" w:themeColor="text1"/>
          <w:sz w:val="24"/>
          <w:szCs w:val="24"/>
        </w:rPr>
        <w:t xml:space="preserve"> and disassembled it.</w:t>
      </w:r>
      <w:r w:rsidR="00EF78C4">
        <w:rPr>
          <w:rFonts w:cs="Andale Mono"/>
          <w:color w:val="000000" w:themeColor="text1"/>
          <w:sz w:val="24"/>
          <w:szCs w:val="24"/>
        </w:rPr>
        <w:t xml:space="preserve"> I was unable to set any break points at any calls within the getchar function (possibly because the file was dynamically linked?)</w:t>
      </w:r>
      <w:r w:rsidR="00936B56">
        <w:rPr>
          <w:rFonts w:cs="Andale Mono"/>
          <w:color w:val="000000" w:themeColor="text1"/>
          <w:sz w:val="24"/>
          <w:szCs w:val="24"/>
        </w:rPr>
        <w:t xml:space="preserve">, but I did notice that the getchar function was called the string length number of times (similar to chomp) </w:t>
      </w:r>
      <w:r w:rsidR="004009D1">
        <w:rPr>
          <w:rFonts w:cs="Andale Mono"/>
          <w:color w:val="000000" w:themeColor="text1"/>
          <w:sz w:val="24"/>
          <w:szCs w:val="24"/>
        </w:rPr>
        <w:t>which makes me think that the program is going a by character comparison (possibly counting the number of occurrences of a certain character?).</w:t>
      </w:r>
      <w:r w:rsidR="00936B56">
        <w:rPr>
          <w:rFonts w:cs="Andale Mono"/>
          <w:color w:val="000000" w:themeColor="text1"/>
          <w:sz w:val="24"/>
          <w:szCs w:val="24"/>
        </w:rPr>
        <w:t xml:space="preserve"> </w:t>
      </w:r>
      <w:r w:rsidR="004009D1">
        <w:rPr>
          <w:rFonts w:cs="Andale Mono"/>
          <w:color w:val="000000" w:themeColor="text1"/>
          <w:sz w:val="24"/>
          <w:szCs w:val="24"/>
        </w:rPr>
        <w:t>Next, I used the “info registers” to see which registers were being used; $eax, and $</w:t>
      </w:r>
      <w:proofErr w:type="spellStart"/>
      <w:r w:rsidR="004009D1">
        <w:rPr>
          <w:rFonts w:cs="Andale Mono"/>
          <w:color w:val="000000" w:themeColor="text1"/>
          <w:sz w:val="24"/>
          <w:szCs w:val="24"/>
        </w:rPr>
        <w:t>edx</w:t>
      </w:r>
      <w:proofErr w:type="spellEnd"/>
      <w:r w:rsidR="004009D1">
        <w:rPr>
          <w:rFonts w:cs="Andale Mono"/>
          <w:color w:val="000000" w:themeColor="text1"/>
          <w:sz w:val="24"/>
          <w:szCs w:val="24"/>
        </w:rPr>
        <w:t xml:space="preserve"> seemed the most promising but each examination</w:t>
      </w:r>
      <w:r w:rsidR="00E20817">
        <w:rPr>
          <w:rFonts w:cs="Andale Mono"/>
          <w:color w:val="000000" w:themeColor="text1"/>
          <w:sz w:val="24"/>
          <w:szCs w:val="24"/>
        </w:rPr>
        <w:t xml:space="preserve">. I was unable to determine the correct password. I would guess that the </w:t>
      </w:r>
      <w:proofErr w:type="spellStart"/>
      <w:r w:rsidR="00E20817">
        <w:rPr>
          <w:rFonts w:cs="Andale Mono"/>
          <w:color w:val="000000" w:themeColor="text1"/>
          <w:sz w:val="24"/>
          <w:szCs w:val="24"/>
        </w:rPr>
        <w:t>tolower</w:t>
      </w:r>
      <w:proofErr w:type="spellEnd"/>
      <w:r w:rsidR="00E20817">
        <w:rPr>
          <w:rFonts w:cs="Andale Mono"/>
          <w:color w:val="000000" w:themeColor="text1"/>
          <w:sz w:val="24"/>
          <w:szCs w:val="24"/>
        </w:rPr>
        <w:t xml:space="preserve"> function might be malfunctioning, but most likely: the getchar function is not working properly (possibly not removing the new line which would make any string comparison false). </w:t>
      </w:r>
      <w:r w:rsidR="004009D1">
        <w:rPr>
          <w:rFonts w:cs="Andale Mono"/>
          <w:color w:val="000000" w:themeColor="text1"/>
          <w:sz w:val="24"/>
          <w:szCs w:val="24"/>
        </w:rPr>
        <w:t xml:space="preserve"> </w:t>
      </w:r>
    </w:p>
    <w:sectPr w:rsidR="005015E7" w:rsidRPr="006E1546">
      <w:footerReference w:type="default" r:id="rId7"/>
      <w:headerReference w:type="firs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22E99E" w14:textId="77777777" w:rsidR="00167AFC" w:rsidRDefault="00167AFC">
      <w:r>
        <w:separator/>
      </w:r>
    </w:p>
    <w:p w14:paraId="2F692E30" w14:textId="77777777" w:rsidR="00167AFC" w:rsidRDefault="00167AFC"/>
  </w:endnote>
  <w:endnote w:type="continuationSeparator" w:id="0">
    <w:p w14:paraId="1ABB12EE" w14:textId="77777777" w:rsidR="00167AFC" w:rsidRDefault="00167AFC">
      <w:r>
        <w:continuationSeparator/>
      </w:r>
    </w:p>
    <w:p w14:paraId="15D1E624" w14:textId="77777777" w:rsidR="00167AFC" w:rsidRDefault="00167A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5AF63E" w14:textId="77777777" w:rsidR="004C1AF2" w:rsidRDefault="00167A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81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F262C" w14:textId="77777777" w:rsidR="00167AFC" w:rsidRDefault="00167AFC">
      <w:r>
        <w:separator/>
      </w:r>
    </w:p>
    <w:p w14:paraId="56786570" w14:textId="77777777" w:rsidR="00167AFC" w:rsidRDefault="00167AFC"/>
  </w:footnote>
  <w:footnote w:type="continuationSeparator" w:id="0">
    <w:p w14:paraId="7CE0F586" w14:textId="77777777" w:rsidR="00167AFC" w:rsidRDefault="00167AFC">
      <w:r>
        <w:continuationSeparator/>
      </w:r>
    </w:p>
    <w:p w14:paraId="5D380266" w14:textId="77777777" w:rsidR="00167AFC" w:rsidRDefault="00167AF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4CEBC" w14:textId="06FB3CDF" w:rsidR="00777C22" w:rsidRDefault="00777C22">
    <w:pPr>
      <w:pStyle w:val="Header"/>
    </w:pPr>
    <w:r>
      <w:t>John Kelly Jr</w:t>
    </w:r>
  </w:p>
  <w:p w14:paraId="6F5AEEC1" w14:textId="09A22137" w:rsidR="00777C22" w:rsidRDefault="00777C22">
    <w:pPr>
      <w:pStyle w:val="Header"/>
    </w:pPr>
    <w:hyperlink r:id="rId1" w:history="1">
      <w:r w:rsidRPr="00EF2925">
        <w:rPr>
          <w:rStyle w:val="Hyperlink"/>
        </w:rPr>
        <w:t>jjk79@pitt.edu</w:t>
      </w:r>
    </w:hyperlink>
  </w:p>
  <w:p w14:paraId="299FDDA2" w14:textId="06ED5A28" w:rsidR="00777C22" w:rsidRDefault="00777C22">
    <w:pPr>
      <w:pStyle w:val="Header"/>
    </w:pPr>
    <w:r>
      <w:t>CS449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4E3"/>
    <w:rsid w:val="001053D0"/>
    <w:rsid w:val="00143E8F"/>
    <w:rsid w:val="00167AFC"/>
    <w:rsid w:val="002062EE"/>
    <w:rsid w:val="002D125C"/>
    <w:rsid w:val="00302237"/>
    <w:rsid w:val="00380140"/>
    <w:rsid w:val="003E0B4C"/>
    <w:rsid w:val="004009D1"/>
    <w:rsid w:val="004C1AF2"/>
    <w:rsid w:val="004D7B90"/>
    <w:rsid w:val="004E11D0"/>
    <w:rsid w:val="005015E7"/>
    <w:rsid w:val="005904D5"/>
    <w:rsid w:val="00591E30"/>
    <w:rsid w:val="006E1546"/>
    <w:rsid w:val="006E30FC"/>
    <w:rsid w:val="00777C22"/>
    <w:rsid w:val="00791EF0"/>
    <w:rsid w:val="00801F45"/>
    <w:rsid w:val="008570B9"/>
    <w:rsid w:val="008903C5"/>
    <w:rsid w:val="008A1D96"/>
    <w:rsid w:val="00936B56"/>
    <w:rsid w:val="009F6B62"/>
    <w:rsid w:val="00B16278"/>
    <w:rsid w:val="00B473B2"/>
    <w:rsid w:val="00B70C9D"/>
    <w:rsid w:val="00BD4A1C"/>
    <w:rsid w:val="00C142A7"/>
    <w:rsid w:val="00C654FB"/>
    <w:rsid w:val="00CD1886"/>
    <w:rsid w:val="00DF43E4"/>
    <w:rsid w:val="00E11C6E"/>
    <w:rsid w:val="00E20817"/>
    <w:rsid w:val="00E83D95"/>
    <w:rsid w:val="00EF78C4"/>
    <w:rsid w:val="00F4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AC4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jk79@pitt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ohnkellyjr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E0"/>
    <w:rsid w:val="007131E0"/>
    <w:rsid w:val="0076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E3BDFE453DF45A1C8B5A42DFFEF44">
    <w:name w:val="8CAE3BDFE453DF45A1C8B5A42DFFEF44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FD36F58FE1DAD548870E4872981CC99D">
    <w:name w:val="FD36F58FE1DAD548870E4872981CC99D"/>
  </w:style>
  <w:style w:type="paragraph" w:customStyle="1" w:styleId="930F50E2F594734DAFA7A57A23E988E0">
    <w:name w:val="930F50E2F594734DAFA7A57A23E988E0"/>
    <w:rsid w:val="007131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86</TotalTime>
  <Pages>2</Pages>
  <Words>616</Words>
  <Characters>3517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Jr, John Joseph</dc:creator>
  <cp:keywords/>
  <dc:description/>
  <cp:lastModifiedBy>Kelly Jr, John Joseph</cp:lastModifiedBy>
  <cp:revision>15</cp:revision>
  <dcterms:created xsi:type="dcterms:W3CDTF">2016-10-23T21:34:00Z</dcterms:created>
  <dcterms:modified xsi:type="dcterms:W3CDTF">2016-10-24T03:43:00Z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